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La primera tabla es la tabla de diseño del nombre y de la información de contacto. La segunda tabla es la tabla del objetivo"/>
      </w:tblPr>
      <w:tblGrid>
        <w:gridCol w:w="4706"/>
        <w:gridCol w:w="3600"/>
      </w:tblGrid>
      <w:tr w:rsidR="007A0F44" w:rsidRPr="00565B06" w14:paraId="2F5F7159" w14:textId="77777777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00B60F69" w14:textId="5E522B61" w:rsidR="007A0F44" w:rsidRPr="00565B06" w:rsidRDefault="004168FC" w:rsidP="00174A87">
            <w:pPr>
              <w:pStyle w:val="Ttulo"/>
            </w:pPr>
            <w:r>
              <w:t>Diego Alonso</w:t>
            </w:r>
          </w:p>
          <w:p w14:paraId="6379E70A" w14:textId="7FF8F67E" w:rsidR="007A0F44" w:rsidRPr="00565B06" w:rsidRDefault="004168FC" w:rsidP="00174A87">
            <w:pPr>
              <w:pStyle w:val="Subttulo"/>
            </w:pPr>
            <w:r>
              <w:t>Molina Rocha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56A157CE" w14:textId="3C6F8B21" w:rsidR="007A0F44" w:rsidRDefault="006D5563" w:rsidP="00174A87">
            <w:pPr>
              <w:pStyle w:val="Informacindecontacto"/>
            </w:pPr>
            <w:sdt>
              <w:sdtPr>
                <w:alias w:val="Escriba la dirección:"/>
                <w:tag w:val="Escriba la dirección:"/>
                <w:id w:val="-989020281"/>
                <w:placeholder>
                  <w:docPart w:val="08DFD7D7EE06472FA41E6B89EA37662F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4168FC">
                  <w:t>500mts norte de la escuela de corazón de Jesús de la tesalia</w:t>
                </w:r>
              </w:sdtContent>
            </w:sdt>
            <w:r w:rsidR="007A0F44">
              <w:rPr>
                <w:lang w:bidi="es-ES"/>
              </w:rPr>
              <w:t xml:space="preserve">  </w:t>
            </w:r>
            <w:r w:rsidR="007A0F44" w:rsidRPr="009D0878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799FFB56" wp14:editId="097A0FC0">
                      <wp:extent cx="118872" cy="118872"/>
                      <wp:effectExtent l="0" t="0" r="0" b="0"/>
                      <wp:docPr id="54" name="Icono de dirección" descr="Icono de direcció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02BAE85" id="Icono de dirección" o:spid="_x0000_s1026" alt="Icono de direcció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06B251BB" w14:textId="6F86A5F8" w:rsidR="007A0F44" w:rsidRDefault="006D5563" w:rsidP="00174A87">
            <w:pPr>
              <w:pStyle w:val="Informacindecontacto"/>
            </w:pPr>
            <w:sdt>
              <w:sdtPr>
                <w:alias w:val="Escriba el teléfono:"/>
                <w:tag w:val="Escriba el teléfono:"/>
                <w:id w:val="381135673"/>
                <w:placeholder>
                  <w:docPart w:val="866A1F217D2F42F5A9B718C8B4F1048D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4168FC">
                  <w:t>83530126</w:t>
                </w:r>
              </w:sdtContent>
            </w:sdt>
            <w:r w:rsidR="007A0F44">
              <w:rPr>
                <w:lang w:bidi="es-ES"/>
              </w:rPr>
              <w:t xml:space="preserve">  </w:t>
            </w:r>
            <w:r w:rsidR="007A0F44" w:rsidRPr="009D0878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2ABAF5D1" wp14:editId="61752E30">
                      <wp:extent cx="109728" cy="109728"/>
                      <wp:effectExtent l="0" t="0" r="5080" b="5080"/>
                      <wp:docPr id="55" name="Icono de teléfono" descr="Icono de teléfon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E40DC25" id="Icono de teléfono" o:spid="_x0000_s1026" alt="Icono de teléfono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06DEE0B7" w14:textId="6D4B9B1A" w:rsidR="007A0F44" w:rsidRPr="00565B06" w:rsidRDefault="006D5563" w:rsidP="004168FC">
            <w:pPr>
              <w:pStyle w:val="Informacindecontacto"/>
            </w:pPr>
            <w:sdt>
              <w:sdtPr>
                <w:alias w:val="Escriba el correo electrónico:"/>
                <w:tag w:val="Escriba el correo electrónico:"/>
                <w:id w:val="479813182"/>
                <w:placeholder>
                  <w:docPart w:val="247D8875325C42AF863D08E7CB4402C2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4168FC">
                  <w:t>Diegomolinarocha4@gmail.com</w:t>
                </w:r>
              </w:sdtContent>
            </w:sdt>
            <w:r w:rsidR="007A0F44">
              <w:rPr>
                <w:lang w:bidi="es-ES"/>
              </w:rPr>
              <w:t xml:space="preserve">  </w:t>
            </w:r>
            <w:r w:rsidR="007A0F44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6779CA6A" wp14:editId="465742B0">
                      <wp:extent cx="137160" cy="91440"/>
                      <wp:effectExtent l="0" t="0" r="0" b="3810"/>
                      <wp:docPr id="56" name="Forma libre 5" descr="Icono de correo electrónic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6540DA1" id="Forma libre 5" o:spid="_x0000_s1026" alt="Icono de correo electrónico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 w:rsidR="007A0F44">
              <w:rPr>
                <w:lang w:bidi="es-ES"/>
              </w:rPr>
              <w:t xml:space="preserve">    </w:t>
            </w:r>
          </w:p>
        </w:tc>
      </w:tr>
    </w:tbl>
    <w:tbl>
      <w:tblPr>
        <w:tblStyle w:val="Tablanormal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 primera tabla es la tabla de diseño del nombre y de la información de contacto. La segunda tabla es la tabla del objetivo"/>
      </w:tblPr>
      <w:tblGrid>
        <w:gridCol w:w="710"/>
        <w:gridCol w:w="8302"/>
      </w:tblGrid>
      <w:tr w:rsidR="000E24AC" w:rsidRPr="00565B06" w14:paraId="4ED00BFF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7B8C24E4" w14:textId="77777777" w:rsidR="000E24AC" w:rsidRPr="00565B06" w:rsidRDefault="00075B13" w:rsidP="009D0878">
            <w:pPr>
              <w:pStyle w:val="Iconos"/>
            </w:pPr>
            <w:r w:rsidRPr="00565B06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59872B06" wp14:editId="318A59ED">
                      <wp:extent cx="274320" cy="274320"/>
                      <wp:effectExtent l="0" t="0" r="0" b="0"/>
                      <wp:docPr id="13" name="Icono en un círculo de Objetivo" descr="Icono de Objetiv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Círculo del icono de Objetivo" descr="Círculo del icono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Línea horizontal superior del icono de Objetivo" descr="Línea horizontal superior del icono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Línea horizontal media del icono de Objetivo" descr="Línea horizontal media del icono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Línea horizontal inferior del icono de Objetivo" descr="Línea horizontal inferior del icono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27813F" id="Icono en un círculo de Objetivo" o:spid="_x0000_s1026" alt="Icono de Objetivo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">
                      <v:shape id="Círculo del icono de Objetivo" o:spid="_x0000_s1027" alt="Círculo del icono de Objetivo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Línea horizontal superior del icono de Objetivo" o:spid="_x0000_s1028" alt="Línea horizontal superior del icono de Objetivo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Línea horizontal media del icono de Objetivo" o:spid="_x0000_s1029" alt="Línea horizontal media del icono de Objetivo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Línea horizontal inferior del icono de Objetivo" o:spid="_x0000_s1030" alt="Línea horizontal inferior del icono de Objetivo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4A703C8F" w14:textId="77777777" w:rsidR="000E24AC" w:rsidRPr="00565B06" w:rsidRDefault="006D5563" w:rsidP="007850D1">
            <w:pPr>
              <w:pStyle w:val="Ttulo1"/>
              <w:outlineLvl w:val="0"/>
            </w:pPr>
            <w:sdt>
              <w:sdtPr>
                <w:alias w:val="Objetivo:"/>
                <w:tag w:val="Objetivo:"/>
                <w:id w:val="-376709012"/>
                <w:placeholder>
                  <w:docPart w:val="9FD35D52E537423DBF9625D74EBBD65F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  <w:lang w:bidi="es-ES"/>
                  </w:rPr>
                  <w:t>Objetivo</w:t>
                </w:r>
              </w:sdtContent>
            </w:sdt>
          </w:p>
        </w:tc>
      </w:tr>
    </w:tbl>
    <w:p w14:paraId="1E690B82" w14:textId="2DD9FA7E" w:rsidR="00A77B4D" w:rsidRPr="00565B06" w:rsidRDefault="004168FC" w:rsidP="007850D1">
      <w:r w:rsidRPr="004168FC">
        <w:t>Busco desafíos que me permitan crecer, aprender y colaborar en un entorno estimulante, mientras aporto mi esfuerzo e ingenio para impulsar el crecimiento y la innovación en el equipo</w:t>
      </w:r>
    </w:p>
    <w:tbl>
      <w:tblPr>
        <w:tblStyle w:val="Tablaconcuadrcul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717"/>
        <w:gridCol w:w="8295"/>
      </w:tblGrid>
      <w:tr w:rsidR="00A77B4D" w:rsidRPr="00565B06" w14:paraId="4D133E3C" w14:textId="77777777" w:rsidTr="004168FC">
        <w:tc>
          <w:tcPr>
            <w:tcW w:w="717" w:type="dxa"/>
            <w:tcMar>
              <w:right w:w="216" w:type="dxa"/>
            </w:tcMar>
            <w:vAlign w:val="bottom"/>
          </w:tcPr>
          <w:p w14:paraId="3EEB33D9" w14:textId="77777777" w:rsidR="00A77B4D" w:rsidRPr="00565B06" w:rsidRDefault="00075B13" w:rsidP="00075B13">
            <w:pPr>
              <w:pStyle w:val="Iconos"/>
            </w:pPr>
            <w:r w:rsidRPr="00565B06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23A89D49" wp14:editId="16A6B83D">
                      <wp:extent cx="274320" cy="274320"/>
                      <wp:effectExtent l="0" t="0" r="0" b="0"/>
                      <wp:docPr id="18" name="Icono en un círculo de Educación" descr="Icono de Educació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Círculo del icono de Educación" descr="Círculo del icono de Educación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Símbolo del icono de Educación" descr="Símbolo del icono de Educació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87C514" id="Icono en un círculo de Educación" o:spid="_x0000_s1026" alt="Icono de Educació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">
                      <v:shape id="Círculo del icono de Educación" o:spid="_x0000_s1027" alt="Círculo del icono de Educación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ímbolo del icono de Educación" o:spid="_x0000_s1028" alt="Símbolo del icono de Educación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95" w:type="dxa"/>
          </w:tcPr>
          <w:p w14:paraId="6030D975" w14:textId="77777777" w:rsidR="00A77B4D" w:rsidRPr="00565B06" w:rsidRDefault="006D5563" w:rsidP="002146F8">
            <w:pPr>
              <w:pStyle w:val="Ttulo1"/>
              <w:outlineLvl w:val="0"/>
            </w:pPr>
            <w:sdt>
              <w:sdtPr>
                <w:alias w:val="Educación:"/>
                <w:tag w:val="Educación:"/>
                <w:id w:val="1586649636"/>
                <w:placeholder>
                  <w:docPart w:val="74E8C0442B754ED2BF27380B0F1BC134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rPr>
                    <w:lang w:bidi="es-ES"/>
                  </w:rPr>
                  <w:t>Educación</w:t>
                </w:r>
              </w:sdtContent>
            </w:sdt>
          </w:p>
        </w:tc>
      </w:tr>
    </w:tbl>
    <w:p w14:paraId="67DD7A61" w14:textId="77777777" w:rsidR="004168FC" w:rsidRDefault="004168FC" w:rsidP="004168FC">
      <w:pPr>
        <w:spacing w:after="0" w:line="261" w:lineRule="auto"/>
        <w:ind w:left="215" w:hanging="10"/>
      </w:pPr>
      <w:r>
        <w:rPr>
          <w:rFonts w:ascii="Calibri" w:eastAsia="Calibri" w:hAnsi="Calibri" w:cs="Calibri"/>
          <w:b/>
          <w:color w:val="77448B"/>
          <w:sz w:val="26"/>
        </w:rPr>
        <w:t xml:space="preserve">Bachiller en educación media | </w:t>
      </w:r>
      <w:r>
        <w:rPr>
          <w:rFonts w:ascii="Calibri" w:eastAsia="Calibri" w:hAnsi="Calibri" w:cs="Calibri"/>
          <w:b/>
          <w:color w:val="4C4C4C"/>
          <w:sz w:val="26"/>
        </w:rPr>
        <w:t>Colegio San Martin</w:t>
      </w:r>
      <w:r>
        <w:rPr>
          <w:rFonts w:ascii="Calibri" w:eastAsia="Calibri" w:hAnsi="Calibri" w:cs="Calibri"/>
          <w:b/>
          <w:color w:val="77448B"/>
          <w:sz w:val="26"/>
        </w:rPr>
        <w:t xml:space="preserve">   </w:t>
      </w:r>
    </w:p>
    <w:p w14:paraId="36ACD8F8" w14:textId="77777777" w:rsidR="004168FC" w:rsidRDefault="004168FC" w:rsidP="004168FC">
      <w:pPr>
        <w:spacing w:after="38" w:line="262" w:lineRule="auto"/>
        <w:ind w:left="199" w:hanging="10"/>
      </w:pPr>
      <w:r>
        <w:rPr>
          <w:rFonts w:ascii="Calibri" w:eastAsia="Calibri" w:hAnsi="Calibri" w:cs="Calibri"/>
          <w:color w:val="4C4C4C"/>
          <w:sz w:val="24"/>
        </w:rPr>
        <w:t xml:space="preserve">10 DE FEBRERO DEL 2018 – 22 DE DICIEMBRE DE 2022 </w:t>
      </w:r>
      <w:r>
        <w:rPr>
          <w:rFonts w:ascii="Calibri" w:eastAsia="Calibri" w:hAnsi="Calibri" w:cs="Calibri"/>
        </w:rPr>
        <w:t xml:space="preserve">  </w:t>
      </w:r>
    </w:p>
    <w:p w14:paraId="200C73FE" w14:textId="77777777" w:rsidR="004168FC" w:rsidRDefault="004168FC" w:rsidP="004168FC">
      <w:pPr>
        <w:spacing w:after="0" w:line="261" w:lineRule="auto"/>
        <w:ind w:left="215" w:hanging="10"/>
      </w:pPr>
      <w:r>
        <w:rPr>
          <w:rFonts w:ascii="Calibri" w:eastAsia="Calibri" w:hAnsi="Calibri" w:cs="Calibri"/>
          <w:b/>
          <w:color w:val="77448B"/>
          <w:sz w:val="26"/>
        </w:rPr>
        <w:t xml:space="preserve">Manipulación de alimentos | </w:t>
      </w:r>
      <w:r>
        <w:rPr>
          <w:rFonts w:ascii="Calibri" w:eastAsia="Calibri" w:hAnsi="Calibri" w:cs="Calibri"/>
          <w:b/>
          <w:color w:val="4C4C4C"/>
          <w:sz w:val="26"/>
        </w:rPr>
        <w:t>INA</w:t>
      </w:r>
      <w:r>
        <w:rPr>
          <w:rFonts w:ascii="Calibri" w:eastAsia="Calibri" w:hAnsi="Calibri" w:cs="Calibri"/>
          <w:b/>
          <w:color w:val="77448B"/>
          <w:sz w:val="26"/>
        </w:rPr>
        <w:t xml:space="preserve">   </w:t>
      </w:r>
    </w:p>
    <w:p w14:paraId="18CA9F35" w14:textId="77777777" w:rsidR="004168FC" w:rsidRDefault="004168FC" w:rsidP="004168FC">
      <w:pPr>
        <w:spacing w:after="38" w:line="262" w:lineRule="auto"/>
        <w:ind w:left="199" w:hanging="10"/>
      </w:pPr>
      <w:r>
        <w:rPr>
          <w:rFonts w:ascii="Calibri" w:eastAsia="Calibri" w:hAnsi="Calibri" w:cs="Calibri"/>
          <w:color w:val="4C4C4C"/>
          <w:sz w:val="24"/>
        </w:rPr>
        <w:t xml:space="preserve">19 DE AGOSTO DEL 2023 - 21 DE AGOSTO DE 2023 </w:t>
      </w:r>
      <w:r>
        <w:rPr>
          <w:rFonts w:ascii="Calibri" w:eastAsia="Calibri" w:hAnsi="Calibri" w:cs="Calibri"/>
        </w:rPr>
        <w:t xml:space="preserve">  </w:t>
      </w:r>
    </w:p>
    <w:p w14:paraId="304A761E" w14:textId="77777777" w:rsidR="004168FC" w:rsidRDefault="004168FC" w:rsidP="004168FC">
      <w:pPr>
        <w:spacing w:after="0" w:line="261" w:lineRule="auto"/>
        <w:ind w:left="215" w:hanging="10"/>
      </w:pPr>
      <w:r>
        <w:rPr>
          <w:rFonts w:ascii="Calibri" w:eastAsia="Calibri" w:hAnsi="Calibri" w:cs="Calibri"/>
          <w:b/>
          <w:color w:val="77448B"/>
          <w:sz w:val="26"/>
        </w:rPr>
        <w:t xml:space="preserve">Servicio al cliente | </w:t>
      </w:r>
      <w:proofErr w:type="spellStart"/>
      <w:r>
        <w:rPr>
          <w:rFonts w:ascii="Calibri" w:eastAsia="Calibri" w:hAnsi="Calibri" w:cs="Calibri"/>
          <w:b/>
          <w:color w:val="4C4C4C"/>
          <w:sz w:val="26"/>
        </w:rPr>
        <w:t>Educatec</w:t>
      </w:r>
      <w:proofErr w:type="spellEnd"/>
      <w:r>
        <w:rPr>
          <w:rFonts w:ascii="Calibri" w:eastAsia="Calibri" w:hAnsi="Calibri" w:cs="Calibri"/>
          <w:b/>
          <w:color w:val="77448B"/>
          <w:sz w:val="26"/>
        </w:rPr>
        <w:t xml:space="preserve">   </w:t>
      </w:r>
    </w:p>
    <w:p w14:paraId="33A229C7" w14:textId="77777777" w:rsidR="004168FC" w:rsidRDefault="004168FC" w:rsidP="004168FC">
      <w:pPr>
        <w:spacing w:after="38" w:line="262" w:lineRule="auto"/>
        <w:ind w:left="199" w:hanging="10"/>
      </w:pPr>
      <w:r>
        <w:rPr>
          <w:rFonts w:ascii="Calibri" w:eastAsia="Calibri" w:hAnsi="Calibri" w:cs="Calibri"/>
          <w:color w:val="4C4C4C"/>
          <w:sz w:val="24"/>
        </w:rPr>
        <w:t xml:space="preserve">26 DE AGOSTO DEL 2023   </w:t>
      </w:r>
    </w:p>
    <w:p w14:paraId="6F2978B4" w14:textId="77777777" w:rsidR="004168FC" w:rsidRDefault="004168FC" w:rsidP="004168FC">
      <w:pPr>
        <w:spacing w:after="0" w:line="261" w:lineRule="auto"/>
        <w:ind w:left="215" w:hanging="10"/>
      </w:pPr>
      <w:r>
        <w:rPr>
          <w:rFonts w:ascii="Calibri" w:eastAsia="Calibri" w:hAnsi="Calibri" w:cs="Calibri"/>
          <w:b/>
          <w:color w:val="77448B"/>
          <w:sz w:val="26"/>
        </w:rPr>
        <w:t xml:space="preserve">Curso de cajero bancario| </w:t>
      </w:r>
      <w:r>
        <w:rPr>
          <w:rFonts w:ascii="Calibri" w:eastAsia="Calibri" w:hAnsi="Calibri" w:cs="Calibri"/>
          <w:b/>
          <w:color w:val="4C4C4C"/>
          <w:sz w:val="26"/>
        </w:rPr>
        <w:t>Instituto Técnico Nacional</w:t>
      </w:r>
      <w:r>
        <w:rPr>
          <w:rFonts w:ascii="Calibri" w:eastAsia="Calibri" w:hAnsi="Calibri" w:cs="Calibri"/>
          <w:b/>
          <w:color w:val="77448B"/>
          <w:sz w:val="26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25088130" w14:textId="77777777" w:rsidR="004168FC" w:rsidRDefault="004168FC" w:rsidP="004168FC">
      <w:pPr>
        <w:spacing w:after="38" w:line="262" w:lineRule="auto"/>
        <w:ind w:left="199" w:hanging="10"/>
      </w:pPr>
      <w:r>
        <w:rPr>
          <w:rFonts w:ascii="Calibri" w:eastAsia="Calibri" w:hAnsi="Calibri" w:cs="Calibri"/>
          <w:color w:val="4C4C4C"/>
          <w:sz w:val="24"/>
        </w:rPr>
        <w:t>30 de noviembre 2022 – 30 de noviembre 2023</w:t>
      </w:r>
      <w:r>
        <w:rPr>
          <w:rFonts w:ascii="Calibri" w:eastAsia="Calibri" w:hAnsi="Calibri" w:cs="Calibri"/>
        </w:rPr>
        <w:t xml:space="preserve"> </w:t>
      </w:r>
    </w:p>
    <w:p w14:paraId="5250C236" w14:textId="77777777" w:rsidR="004168FC" w:rsidRDefault="004168FC" w:rsidP="004168FC">
      <w:pPr>
        <w:pStyle w:val="Ttulo2"/>
        <w:ind w:left="215"/>
      </w:pPr>
      <w:r>
        <w:t xml:space="preserve">Operador de TICS| </w:t>
      </w:r>
      <w:r>
        <w:rPr>
          <w:color w:val="4C4C4C"/>
        </w:rPr>
        <w:t>INA</w:t>
      </w:r>
      <w:r>
        <w:t xml:space="preserve">  </w:t>
      </w:r>
      <w:r>
        <w:rPr>
          <w:rFonts w:ascii="Calibri" w:eastAsia="Calibri" w:hAnsi="Calibri" w:cs="Calibri"/>
        </w:rPr>
        <w:t xml:space="preserve"> </w:t>
      </w:r>
    </w:p>
    <w:p w14:paraId="7F377F29" w14:textId="77777777" w:rsidR="004168FC" w:rsidRDefault="004168FC" w:rsidP="004168FC">
      <w:pPr>
        <w:spacing w:after="38" w:line="262" w:lineRule="auto"/>
        <w:ind w:left="199" w:hanging="10"/>
      </w:pPr>
      <w:r>
        <w:rPr>
          <w:rFonts w:ascii="Calibri" w:eastAsia="Calibri" w:hAnsi="Calibri" w:cs="Calibri"/>
          <w:color w:val="4C4C4C"/>
          <w:sz w:val="24"/>
        </w:rPr>
        <w:t xml:space="preserve">13 de enero 2023 – 7 de diciembre 2023                                                          </w:t>
      </w:r>
    </w:p>
    <w:p w14:paraId="4EC655D7" w14:textId="43AADF30" w:rsidR="005E088C" w:rsidRPr="004168FC" w:rsidRDefault="004168FC" w:rsidP="004168FC">
      <w:pPr>
        <w:spacing w:after="406" w:line="261" w:lineRule="auto"/>
        <w:ind w:left="215" w:hanging="10"/>
        <w:rPr>
          <w:rFonts w:ascii="Calibri" w:eastAsia="Calibri" w:hAnsi="Calibri" w:cs="Calibri"/>
          <w:b/>
          <w:color w:val="4C4C4C"/>
          <w:sz w:val="26"/>
        </w:rPr>
      </w:pPr>
      <w:r>
        <w:rPr>
          <w:rFonts w:ascii="Calibri" w:eastAsia="Calibri" w:hAnsi="Calibri" w:cs="Calibri"/>
          <w:b/>
          <w:color w:val="77448B"/>
          <w:sz w:val="26"/>
        </w:rPr>
        <w:t xml:space="preserve">Curso de cajero Educación Financiera| </w:t>
      </w:r>
      <w:r>
        <w:rPr>
          <w:rFonts w:ascii="Calibri" w:eastAsia="Calibri" w:hAnsi="Calibri" w:cs="Calibri"/>
          <w:b/>
          <w:color w:val="4C4C4C"/>
          <w:sz w:val="26"/>
        </w:rPr>
        <w:t>Instituto Técnico Nacional</w:t>
      </w:r>
      <w:r>
        <w:rPr>
          <w:rFonts w:ascii="Calibri" w:eastAsia="Calibri" w:hAnsi="Calibri" w:cs="Calibri"/>
          <w:b/>
          <w:color w:val="4C4C4C"/>
          <w:sz w:val="26"/>
        </w:rPr>
        <w:br/>
      </w:r>
      <w:r>
        <w:rPr>
          <w:rFonts w:ascii="Calibri" w:eastAsia="Calibri" w:hAnsi="Calibri" w:cs="Calibri"/>
          <w:color w:val="4C4C4C"/>
          <w:sz w:val="24"/>
        </w:rPr>
        <w:t>23 de agosto - 23 de noviembre 2023</w:t>
      </w:r>
    </w:p>
    <w:tbl>
      <w:tblPr>
        <w:tblStyle w:val="Tablaconcuadrcul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 tabla superior tiene el encabezado de las aptitudes; la segunda tabla, la lista de las aptitudes, y la tabla inferior, las actividades"/>
      </w:tblPr>
      <w:tblGrid>
        <w:gridCol w:w="717"/>
        <w:gridCol w:w="8295"/>
      </w:tblGrid>
      <w:tr w:rsidR="00143224" w:rsidRPr="00565B06" w14:paraId="568BBCB9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29D7EC34" w14:textId="77777777" w:rsidR="00143224" w:rsidRPr="00565B06" w:rsidRDefault="00075B13" w:rsidP="00075B13">
            <w:pPr>
              <w:pStyle w:val="Iconos"/>
            </w:pPr>
            <w:r w:rsidRPr="00565B06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7779D2FE" wp14:editId="17A0553C">
                      <wp:extent cx="274320" cy="274320"/>
                      <wp:effectExtent l="0" t="0" r="0" b="0"/>
                      <wp:docPr id="24" name="Icono en un círculo de Aptitudes" descr="Icono de Aptitud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Círculo del icono de Aptitudes" descr="Círculo del icono de Aptitu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Parte 1 del símbolo del icono de Aptitudes" descr="Parte 1 del símbolo del icono de Aptitu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Parte 2 del símbolo del icono de Aptitudes" descr="Parte 2 del símbolo del icono de Aptitudes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Parte 3 del símbolo del icono de Aptitudes" descr="Parte 3 del símbolo del icono de Aptitu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Parte 4 del símbolo del icono de Aptitudes" descr="Parte 4 del símbolo del icono de Aptitu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7D9553" id="Icono en un círculo de Aptitudes" o:spid="_x0000_s1026" alt="Icono de Aptitudes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">
                      <v:shape id="Círculo del icono de Aptitudes" o:spid="_x0000_s1027" alt="Círculo del icono de Aptitudes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Parte 1 del símbolo del icono de Aptitudes" o:spid="_x0000_s1028" alt="Parte 1 del símbolo del icono de Aptitudes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Parte 2 del símbolo del icono de Aptitudes" o:spid="_x0000_s1029" alt="Parte 2 del símbolo del icono de Aptitudes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Parte 3 del símbolo del icono de Aptitudes" o:spid="_x0000_s1030" alt="Parte 3 del símbolo del icono de Aptitudes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Parte 4 del símbolo del icono de Aptitudes" o:spid="_x0000_s1031" alt="Parte 4 del símbolo del icono de Aptitudes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5B8D4B39" w14:textId="77777777" w:rsidR="00143224" w:rsidRPr="00565B06" w:rsidRDefault="006D5563" w:rsidP="00AD6216">
            <w:pPr>
              <w:pStyle w:val="Ttulo1"/>
              <w:outlineLvl w:val="0"/>
            </w:pPr>
            <w:sdt>
              <w:sdtPr>
                <w:alias w:val="Aptitudes:"/>
                <w:tag w:val="Aptitudes:"/>
                <w:id w:val="-925109897"/>
                <w:placeholder>
                  <w:docPart w:val="FE5133872649443D8067BB6BB2FCC80F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rPr>
                    <w:lang w:bidi="es-ES"/>
                  </w:rPr>
                  <w:t>Aptitudes</w:t>
                </w:r>
              </w:sdtContent>
            </w:sdt>
          </w:p>
        </w:tc>
      </w:tr>
    </w:tbl>
    <w:tbl>
      <w:tblPr>
        <w:tblStyle w:val="Tablaconcuadrcula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 tabla superior tiene el encabezado de las aptitudes; la segunda tabla, la lista de las aptitudes, y la tabla inferior, las actividades"/>
      </w:tblPr>
      <w:tblGrid>
        <w:gridCol w:w="4186"/>
        <w:gridCol w:w="4120"/>
      </w:tblGrid>
      <w:tr w:rsidR="00143224" w:rsidRPr="00565B06" w14:paraId="274FF4D2" w14:textId="77777777" w:rsidTr="00565B06">
        <w:tc>
          <w:tcPr>
            <w:tcW w:w="4320" w:type="dxa"/>
          </w:tcPr>
          <w:p w14:paraId="49D3D814" w14:textId="2AF62613" w:rsidR="00143224" w:rsidRPr="00565B06" w:rsidRDefault="004168FC" w:rsidP="004168FC">
            <w:pPr>
              <w:numPr>
                <w:ilvl w:val="0"/>
                <w:numId w:val="16"/>
              </w:numPr>
              <w:spacing w:after="86" w:line="257" w:lineRule="auto"/>
              <w:ind w:left="562" w:hanging="361"/>
            </w:pPr>
            <w:r>
              <w:rPr>
                <w:rFonts w:ascii="Calibri" w:eastAsia="Calibri" w:hAnsi="Calibri" w:cs="Calibri"/>
                <w:color w:val="4C4C4C"/>
              </w:rPr>
              <w:t xml:space="preserve">Comunicación Efectiva 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  <w:p w14:paraId="5F38DA72" w14:textId="77777777" w:rsidR="00316CE4" w:rsidRPr="004168FC" w:rsidRDefault="004168FC" w:rsidP="004168FC">
            <w:pPr>
              <w:numPr>
                <w:ilvl w:val="0"/>
                <w:numId w:val="16"/>
              </w:numPr>
              <w:spacing w:after="86" w:line="257" w:lineRule="auto"/>
              <w:ind w:left="562" w:hanging="361"/>
            </w:pPr>
            <w:r>
              <w:rPr>
                <w:rFonts w:ascii="Calibri" w:eastAsia="Calibri" w:hAnsi="Calibri" w:cs="Calibri"/>
                <w:color w:val="4C4C4C"/>
              </w:rPr>
              <w:t xml:space="preserve">Gestión del tiempo 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  <w:p w14:paraId="5F154D0F" w14:textId="7C15D325" w:rsidR="004168FC" w:rsidRPr="00565B06" w:rsidRDefault="004168FC" w:rsidP="004168FC">
            <w:pPr>
              <w:numPr>
                <w:ilvl w:val="0"/>
                <w:numId w:val="16"/>
              </w:numPr>
              <w:spacing w:after="215" w:line="257" w:lineRule="auto"/>
              <w:ind w:left="562" w:hanging="361"/>
            </w:pPr>
            <w:r>
              <w:rPr>
                <w:rFonts w:ascii="Calibri" w:eastAsia="Calibri" w:hAnsi="Calibri" w:cs="Calibri"/>
                <w:color w:val="4C4C4C"/>
              </w:rPr>
              <w:t xml:space="preserve">Resolución de problemas  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4320" w:type="dxa"/>
            <w:tcMar>
              <w:left w:w="576" w:type="dxa"/>
            </w:tcMar>
          </w:tcPr>
          <w:p w14:paraId="441CFE2E" w14:textId="79F6285D" w:rsidR="00F904FC" w:rsidRPr="00565B06" w:rsidRDefault="00F904FC" w:rsidP="004168FC">
            <w:pPr>
              <w:pStyle w:val="Listaconvietas"/>
              <w:numPr>
                <w:ilvl w:val="0"/>
                <w:numId w:val="0"/>
              </w:numPr>
              <w:spacing w:after="80"/>
            </w:pPr>
          </w:p>
        </w:tc>
      </w:tr>
    </w:tbl>
    <w:tbl>
      <w:tblPr>
        <w:tblStyle w:val="Tablaconcuadrcul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 tabla superior tiene el encabezado de las aptitudes; la segunda tabla, la lista de las aptitudes, y la tabla inferior, las actividades"/>
      </w:tblPr>
      <w:tblGrid>
        <w:gridCol w:w="721"/>
        <w:gridCol w:w="8291"/>
      </w:tblGrid>
      <w:tr w:rsidR="00AC7C34" w:rsidRPr="00565B06" w14:paraId="0459AC36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416FD90E" w14:textId="77777777" w:rsidR="00AC7C34" w:rsidRPr="00565B06" w:rsidRDefault="00075B13" w:rsidP="00075B13">
            <w:pPr>
              <w:pStyle w:val="Iconos"/>
            </w:pPr>
            <w:r w:rsidRPr="00565B06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7CF2951E" wp14:editId="014F9431">
                      <wp:extent cx="274320" cy="274320"/>
                      <wp:effectExtent l="0" t="0" r="0" b="0"/>
                      <wp:docPr id="46" name="Icono en un círculo de Actividades" descr="Icono de Actividad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Círculo del icono de Actividades" descr="Círculo del icono de Activida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Parte 1 del símbolo del icono de Actividades" descr="Parte 1 del símbolo del icono de Activida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Parte 2 del símbolo del icono de Actividades" descr="Parte 2 del símbolo del icono de Activida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Parte 3 del símbolo del icono de Actividades" descr="Parte 3 del símbolo del icono de Activida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C3B73E" id="Icono en un círculo de Actividades" o:spid="_x0000_s1026" alt="Icono de Actividades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">
                      <v:shape id="Círculo del icono de Actividades" o:spid="_x0000_s1027" alt="Círculo del icono de Actividades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Parte 1 del símbolo del icono de Actividades" o:spid="_x0000_s1028" alt="Parte 1 del símbolo del icono de Actividades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Parte 2 del símbolo del icono de Actividades" o:spid="_x0000_s1029" alt="Parte 2 del símbolo del icono de Actividades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Parte 3 del símbolo del icono de Actividades" o:spid="_x0000_s1030" alt="Parte 3 del símbolo del icono de Actividades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7AE6D3D6" w14:textId="12010868" w:rsidR="00AC7C34" w:rsidRPr="00565B06" w:rsidRDefault="004168FC" w:rsidP="00AD6216">
            <w:pPr>
              <w:pStyle w:val="Ttulo1"/>
              <w:outlineLvl w:val="0"/>
            </w:pPr>
            <w:r>
              <w:t>Idiomas</w:t>
            </w:r>
          </w:p>
        </w:tc>
      </w:tr>
    </w:tbl>
    <w:p w14:paraId="4AF8A38E" w14:textId="11DBB1FC" w:rsidR="004168FC" w:rsidRDefault="004168FC" w:rsidP="004168FC">
      <w:pPr>
        <w:spacing w:after="56" w:line="257" w:lineRule="auto"/>
        <w:ind w:left="211" w:hanging="10"/>
      </w:pPr>
      <w:r>
        <w:rPr>
          <w:rFonts w:ascii="Calibri" w:eastAsia="Calibri" w:hAnsi="Calibri" w:cs="Calibri"/>
          <w:color w:val="4C4C4C"/>
        </w:rPr>
        <w:t xml:space="preserve">Español: Nativo </w:t>
      </w:r>
      <w:r>
        <w:rPr>
          <w:rFonts w:ascii="Calibri" w:eastAsia="Calibri" w:hAnsi="Calibri" w:cs="Calibri"/>
        </w:rPr>
        <w:t xml:space="preserve">  </w:t>
      </w:r>
    </w:p>
    <w:p w14:paraId="3FA76BFB" w14:textId="77777777" w:rsidR="004168FC" w:rsidRDefault="004168FC" w:rsidP="004168FC">
      <w:pPr>
        <w:spacing w:after="86" w:line="257" w:lineRule="auto"/>
        <w:ind w:left="211" w:hanging="10"/>
      </w:pPr>
      <w:r>
        <w:rPr>
          <w:rFonts w:ascii="Calibri" w:eastAsia="Calibri" w:hAnsi="Calibri" w:cs="Calibri"/>
          <w:color w:val="4C4C4C"/>
        </w:rPr>
        <w:t xml:space="preserve">Inglés: Básico </w:t>
      </w:r>
      <w:r>
        <w:rPr>
          <w:rFonts w:ascii="Calibri" w:eastAsia="Calibri" w:hAnsi="Calibri" w:cs="Calibri"/>
        </w:rPr>
        <w:t xml:space="preserve">  </w:t>
      </w:r>
    </w:p>
    <w:p w14:paraId="7F3043A5" w14:textId="7080A235" w:rsidR="007A0F44" w:rsidRPr="00565B06" w:rsidRDefault="007A0F44" w:rsidP="00316CE4"/>
    <w:sectPr w:rsidR="007A0F44" w:rsidRPr="00565B06" w:rsidSect="00C35C81">
      <w:footerReference w:type="default" r:id="rId11"/>
      <w:headerReference w:type="first" r:id="rId12"/>
      <w:pgSz w:w="11906" w:h="16838" w:code="9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F421E" w14:textId="77777777" w:rsidR="006D5563" w:rsidRDefault="006D5563" w:rsidP="00F534FB">
      <w:pPr>
        <w:spacing w:after="0"/>
      </w:pPr>
      <w:r>
        <w:separator/>
      </w:r>
    </w:p>
  </w:endnote>
  <w:endnote w:type="continuationSeparator" w:id="0">
    <w:p w14:paraId="08B35C49" w14:textId="77777777" w:rsidR="006D5563" w:rsidRDefault="006D5563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BB888B" w14:textId="77777777" w:rsidR="00056FE7" w:rsidRDefault="00056FE7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316CE4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63640" w14:textId="77777777" w:rsidR="006D5563" w:rsidRDefault="006D5563" w:rsidP="00F534FB">
      <w:pPr>
        <w:spacing w:after="0"/>
      </w:pPr>
      <w:r>
        <w:separator/>
      </w:r>
    </w:p>
  </w:footnote>
  <w:footnote w:type="continuationSeparator" w:id="0">
    <w:p w14:paraId="7B0652A1" w14:textId="77777777" w:rsidR="006D5563" w:rsidRDefault="006D5563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C41DC" w14:textId="77777777" w:rsidR="005324B1" w:rsidRDefault="005324B1">
    <w:pPr>
      <w:pStyle w:val="Encabezado"/>
    </w:pPr>
    <w:r>
      <w:rPr>
        <w:noProof/>
        <w:lang w:bidi="es-E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13BEB1C" wp14:editId="62B74FF6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ángulo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E4F2A4" id="Rectángulo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9542FA"/>
    <w:multiLevelType w:val="hybridMultilevel"/>
    <w:tmpl w:val="60CCF772"/>
    <w:lvl w:ilvl="0" w:tplc="7D48B7A0">
      <w:start w:val="1"/>
      <w:numFmt w:val="bullet"/>
      <w:lvlText w:val="•"/>
      <w:lvlJc w:val="left"/>
      <w:pPr>
        <w:ind w:left="561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CAD416">
      <w:start w:val="1"/>
      <w:numFmt w:val="bullet"/>
      <w:lvlText w:val="o"/>
      <w:lvlJc w:val="left"/>
      <w:pPr>
        <w:ind w:left="1344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CECCDA">
      <w:start w:val="1"/>
      <w:numFmt w:val="bullet"/>
      <w:lvlText w:val="▪"/>
      <w:lvlJc w:val="left"/>
      <w:pPr>
        <w:ind w:left="2064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6A2340">
      <w:start w:val="1"/>
      <w:numFmt w:val="bullet"/>
      <w:lvlText w:val="•"/>
      <w:lvlJc w:val="left"/>
      <w:pPr>
        <w:ind w:left="2784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9C52E8">
      <w:start w:val="1"/>
      <w:numFmt w:val="bullet"/>
      <w:lvlText w:val="o"/>
      <w:lvlJc w:val="left"/>
      <w:pPr>
        <w:ind w:left="3504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9E38EC">
      <w:start w:val="1"/>
      <w:numFmt w:val="bullet"/>
      <w:lvlText w:val="▪"/>
      <w:lvlJc w:val="left"/>
      <w:pPr>
        <w:ind w:left="4224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A851F6">
      <w:start w:val="1"/>
      <w:numFmt w:val="bullet"/>
      <w:lvlText w:val="•"/>
      <w:lvlJc w:val="left"/>
      <w:pPr>
        <w:ind w:left="4944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74C926">
      <w:start w:val="1"/>
      <w:numFmt w:val="bullet"/>
      <w:lvlText w:val="o"/>
      <w:lvlJc w:val="left"/>
      <w:pPr>
        <w:ind w:left="5664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7429F0">
      <w:start w:val="1"/>
      <w:numFmt w:val="bullet"/>
      <w:lvlText w:val="▪"/>
      <w:lvlJc w:val="left"/>
      <w:pPr>
        <w:ind w:left="6384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8FC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2A51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168FC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042C0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5563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83BBB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5C81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66B86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96C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A76B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s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Ttulo1">
    <w:name w:val="heading 1"/>
    <w:basedOn w:val="Normal"/>
    <w:link w:val="Ttulo1C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8978E8"/>
    <w:rPr>
      <w:color w:val="808080"/>
    </w:rPr>
  </w:style>
  <w:style w:type="paragraph" w:styleId="Ttulo">
    <w:name w:val="Title"/>
    <w:basedOn w:val="Normal"/>
    <w:link w:val="TtuloC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aconcuadrcula">
    <w:name w:val="Table Grid"/>
    <w:basedOn w:val="Tabla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1515"/>
    <w:rPr>
      <w:rFonts w:ascii="Segoe UI" w:hAnsi="Segoe UI" w:cs="Segoe UI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437C"/>
    <w:pPr>
      <w:spacing w:after="0"/>
    </w:pPr>
  </w:style>
  <w:style w:type="paragraph" w:customStyle="1" w:styleId="Informacindecontacto">
    <w:name w:val="Información de contact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5B437C"/>
  </w:style>
  <w:style w:type="paragraph" w:styleId="Piedepgina">
    <w:name w:val="footer"/>
    <w:basedOn w:val="Normal"/>
    <w:link w:val="PiedepginaCar"/>
    <w:uiPriority w:val="99"/>
    <w:unhideWhenUsed/>
    <w:rsid w:val="00297ED0"/>
    <w:pP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ED0"/>
  </w:style>
  <w:style w:type="character" w:customStyle="1" w:styleId="Ttulo2Car">
    <w:name w:val="Título 2 Car"/>
    <w:basedOn w:val="Fuentedeprrafopredeter"/>
    <w:link w:val="Ttulo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aconnmeros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aconcuadrculaclara">
    <w:name w:val="Grid Table Light"/>
    <w:basedOn w:val="Tabla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aconvietas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nfasis">
    <w:name w:val="Emphasis"/>
    <w:basedOn w:val="Fuentedeprrafopredeter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tulo">
    <w:name w:val="Subtitle"/>
    <w:basedOn w:val="Normal"/>
    <w:link w:val="SubttuloC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tuloCar">
    <w:name w:val="Subtítulo Car"/>
    <w:basedOn w:val="Fuentedeprrafopredeter"/>
    <w:link w:val="Subttulo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Ttulodellibro">
    <w:name w:val="Book Title"/>
    <w:basedOn w:val="Fuentedeprrafopredeter"/>
    <w:uiPriority w:val="33"/>
    <w:semiHidden/>
    <w:unhideWhenUsed/>
    <w:rsid w:val="00581515"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81515"/>
    <w:rPr>
      <w:i/>
      <w:iCs/>
      <w:color w:val="77448B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581515"/>
    <w:rPr>
      <w:i/>
      <w:iCs/>
      <w:color w:val="404040" w:themeColor="text1" w:themeTint="BF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Ttulo8Car">
    <w:name w:val="Título 8 Car"/>
    <w:basedOn w:val="Fuentedeprrafopredeter"/>
    <w:link w:val="Ttulo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1515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581515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581515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81515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81515"/>
    <w:rPr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81515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81515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81515"/>
    <w:rPr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81515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581515"/>
    <w:rPr>
      <w:rFonts w:ascii="Consolas" w:hAnsi="Consolas"/>
      <w:szCs w:val="21"/>
    </w:rPr>
  </w:style>
  <w:style w:type="table" w:styleId="Tablanormal2">
    <w:name w:val="Plain Table 2"/>
    <w:basedOn w:val="Tabla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os">
    <w:name w:val="Iconos"/>
    <w:basedOn w:val="Normal"/>
    <w:uiPriority w:val="4"/>
    <w:qFormat/>
    <w:rsid w:val="00BD2DD6"/>
    <w:pPr>
      <w:spacing w:after="20"/>
      <w:jc w:val="center"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72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iner\AppData\Roaming\Microsoft\Templates\Curr&#237;culo%20de%20estudiante%20(dise&#241;o%20moder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DFD7D7EE06472FA41E6B89EA376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8A7991-DCB0-41EA-8B61-297D8C5E6F6B}"/>
      </w:docPartPr>
      <w:docPartBody>
        <w:p w:rsidR="00000000" w:rsidRDefault="00E75B1E">
          <w:pPr>
            <w:pStyle w:val="08DFD7D7EE06472FA41E6B89EA37662F"/>
          </w:pPr>
          <w:r w:rsidRPr="009D0878">
            <w:rPr>
              <w:lang w:bidi="es-ES"/>
            </w:rPr>
            <w:t>Dirección</w:t>
          </w:r>
        </w:p>
      </w:docPartBody>
    </w:docPart>
    <w:docPart>
      <w:docPartPr>
        <w:name w:val="866A1F217D2F42F5A9B718C8B4F10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30654-DA5C-41E2-B0E1-F57DA937516F}"/>
      </w:docPartPr>
      <w:docPartBody>
        <w:p w:rsidR="00000000" w:rsidRDefault="00E75B1E">
          <w:pPr>
            <w:pStyle w:val="866A1F217D2F42F5A9B718C8B4F1048D"/>
          </w:pPr>
          <w:r w:rsidRPr="009D0878">
            <w:rPr>
              <w:lang w:bidi="es-ES"/>
            </w:rPr>
            <w:t>Teléfono</w:t>
          </w:r>
        </w:p>
      </w:docPartBody>
    </w:docPart>
    <w:docPart>
      <w:docPartPr>
        <w:name w:val="247D8875325C42AF863D08E7CB440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11D61-5021-4BA0-B5FC-39AE0E2B9203}"/>
      </w:docPartPr>
      <w:docPartBody>
        <w:p w:rsidR="00000000" w:rsidRDefault="00E75B1E">
          <w:pPr>
            <w:pStyle w:val="247D8875325C42AF863D08E7CB4402C2"/>
          </w:pPr>
          <w:r w:rsidRPr="009D0878">
            <w:rPr>
              <w:lang w:bidi="es-ES"/>
            </w:rPr>
            <w:t>Correo electrónico</w:t>
          </w:r>
        </w:p>
      </w:docPartBody>
    </w:docPart>
    <w:docPart>
      <w:docPartPr>
        <w:name w:val="9FD35D52E537423DBF9625D74EBBD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3A3AC-EB9E-4244-BCE3-279057E28020}"/>
      </w:docPartPr>
      <w:docPartBody>
        <w:p w:rsidR="00000000" w:rsidRDefault="00E75B1E">
          <w:pPr>
            <w:pStyle w:val="9FD35D52E537423DBF9625D74EBBD65F"/>
          </w:pPr>
          <w:r w:rsidRPr="00D85CA4">
            <w:rPr>
              <w:lang w:bidi="es-ES"/>
            </w:rPr>
            <w:t>Objetivo</w:t>
          </w:r>
        </w:p>
      </w:docPartBody>
    </w:docPart>
    <w:docPart>
      <w:docPartPr>
        <w:name w:val="74E8C0442B754ED2BF27380B0F1BC1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BD4E2-4F72-4EFD-8EE2-1E47BF430BB9}"/>
      </w:docPartPr>
      <w:docPartBody>
        <w:p w:rsidR="00000000" w:rsidRDefault="00E75B1E">
          <w:pPr>
            <w:pStyle w:val="74E8C0442B754ED2BF27380B0F1BC134"/>
          </w:pPr>
          <w:r w:rsidRPr="00565B06">
            <w:rPr>
              <w:lang w:bidi="es-ES"/>
            </w:rPr>
            <w:t>Educación</w:t>
          </w:r>
        </w:p>
      </w:docPartBody>
    </w:docPart>
    <w:docPart>
      <w:docPartPr>
        <w:name w:val="FE5133872649443D8067BB6BB2FCC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2855A-0F91-434C-8107-96C08552DDEA}"/>
      </w:docPartPr>
      <w:docPartBody>
        <w:p w:rsidR="00000000" w:rsidRDefault="00E75B1E">
          <w:pPr>
            <w:pStyle w:val="FE5133872649443D8067BB6BB2FCC80F"/>
          </w:pPr>
          <w:r w:rsidRPr="00565B06">
            <w:rPr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B1E"/>
    <w:rsid w:val="00E7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334FAAF2B86431CB2C2930929544643">
    <w:name w:val="6334FAAF2B86431CB2C2930929544643"/>
  </w:style>
  <w:style w:type="paragraph" w:customStyle="1" w:styleId="60A1042F97014AEF9F519392A7E9C87F">
    <w:name w:val="60A1042F97014AEF9F519392A7E9C87F"/>
  </w:style>
  <w:style w:type="paragraph" w:customStyle="1" w:styleId="08DFD7D7EE06472FA41E6B89EA37662F">
    <w:name w:val="08DFD7D7EE06472FA41E6B89EA37662F"/>
  </w:style>
  <w:style w:type="paragraph" w:customStyle="1" w:styleId="866A1F217D2F42F5A9B718C8B4F1048D">
    <w:name w:val="866A1F217D2F42F5A9B718C8B4F1048D"/>
  </w:style>
  <w:style w:type="paragraph" w:customStyle="1" w:styleId="247D8875325C42AF863D08E7CB4402C2">
    <w:name w:val="247D8875325C42AF863D08E7CB4402C2"/>
  </w:style>
  <w:style w:type="paragraph" w:customStyle="1" w:styleId="7E448E55FA824F428F85F4DA73301B84">
    <w:name w:val="7E448E55FA824F428F85F4DA73301B84"/>
  </w:style>
  <w:style w:type="paragraph" w:customStyle="1" w:styleId="BEDDD0D475664549A3FF966B3A2003D3">
    <w:name w:val="BEDDD0D475664549A3FF966B3A2003D3"/>
  </w:style>
  <w:style w:type="paragraph" w:customStyle="1" w:styleId="9FD35D52E537423DBF9625D74EBBD65F">
    <w:name w:val="9FD35D52E537423DBF9625D74EBBD65F"/>
  </w:style>
  <w:style w:type="paragraph" w:customStyle="1" w:styleId="32FA340816C04D8BBECF0B55ED38EDC7">
    <w:name w:val="32FA340816C04D8BBECF0B55ED38EDC7"/>
  </w:style>
  <w:style w:type="paragraph" w:customStyle="1" w:styleId="74E8C0442B754ED2BF27380B0F1BC134">
    <w:name w:val="74E8C0442B754ED2BF27380B0F1BC134"/>
  </w:style>
  <w:style w:type="paragraph" w:customStyle="1" w:styleId="E9331B5591694125A12934990D5CC9B1">
    <w:name w:val="E9331B5591694125A12934990D5CC9B1"/>
  </w:style>
  <w:style w:type="character" w:styleId="nfasis">
    <w:name w:val="Emphasis"/>
    <w:basedOn w:val="Fuentedeprrafopredeter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5A4B445E1B5E4A85838CFD4DD2AB1072">
    <w:name w:val="5A4B445E1B5E4A85838CFD4DD2AB1072"/>
  </w:style>
  <w:style w:type="paragraph" w:customStyle="1" w:styleId="147CE89B92EE413F8B2B6BEE4C9352F1">
    <w:name w:val="147CE89B92EE413F8B2B6BEE4C9352F1"/>
  </w:style>
  <w:style w:type="paragraph" w:customStyle="1" w:styleId="9B17A116C0234EBDB02EFF52EE183310">
    <w:name w:val="9B17A116C0234EBDB02EFF52EE183310"/>
  </w:style>
  <w:style w:type="paragraph" w:customStyle="1" w:styleId="E5F496FC8C8441B19E710B199AF1C7C8">
    <w:name w:val="E5F496FC8C8441B19E710B199AF1C7C8"/>
  </w:style>
  <w:style w:type="paragraph" w:customStyle="1" w:styleId="3776CE05A0884C8492D4B73C2117B202">
    <w:name w:val="3776CE05A0884C8492D4B73C2117B202"/>
  </w:style>
  <w:style w:type="paragraph" w:customStyle="1" w:styleId="D0C4C09F8A8B4BA1A765AA2ECD9D1E5F">
    <w:name w:val="D0C4C09F8A8B4BA1A765AA2ECD9D1E5F"/>
  </w:style>
  <w:style w:type="paragraph" w:customStyle="1" w:styleId="BC236D87137A4E6AA2C6C46DFEAAD65D">
    <w:name w:val="BC236D87137A4E6AA2C6C46DFEAAD65D"/>
  </w:style>
  <w:style w:type="paragraph" w:customStyle="1" w:styleId="F4466C291E37400D98EA8512BEAFB172">
    <w:name w:val="F4466C291E37400D98EA8512BEAFB172"/>
  </w:style>
  <w:style w:type="paragraph" w:customStyle="1" w:styleId="2004065EBD324B84AB8F2EC3BC24359C">
    <w:name w:val="2004065EBD324B84AB8F2EC3BC24359C"/>
  </w:style>
  <w:style w:type="paragraph" w:customStyle="1" w:styleId="1B60208ED94D4FEBA7971822FA10D068">
    <w:name w:val="1B60208ED94D4FEBA7971822FA10D068"/>
  </w:style>
  <w:style w:type="paragraph" w:customStyle="1" w:styleId="C912C2584DD84DCFAFBC666B2DCC70CF">
    <w:name w:val="C912C2584DD84DCFAFBC666B2DCC70CF"/>
  </w:style>
  <w:style w:type="paragraph" w:customStyle="1" w:styleId="296DA8404F3945E38E01BE380A00D1C6">
    <w:name w:val="296DA8404F3945E38E01BE380A00D1C6"/>
  </w:style>
  <w:style w:type="paragraph" w:customStyle="1" w:styleId="FA24142D74094E828F4590CE83BB2434">
    <w:name w:val="FA24142D74094E828F4590CE83BB2434"/>
  </w:style>
  <w:style w:type="paragraph" w:customStyle="1" w:styleId="3ECC2E0B0E1E475F964C5E4667B3CE6D">
    <w:name w:val="3ECC2E0B0E1E475F964C5E4667B3CE6D"/>
  </w:style>
  <w:style w:type="paragraph" w:customStyle="1" w:styleId="514EFC88C08A4E08B3BA28AB9557FC49">
    <w:name w:val="514EFC88C08A4E08B3BA28AB9557FC49"/>
  </w:style>
  <w:style w:type="paragraph" w:customStyle="1" w:styleId="2D45C9A86AF64B3EBB03C74C6F3BDD06">
    <w:name w:val="2D45C9A86AF64B3EBB03C74C6F3BDD06"/>
  </w:style>
  <w:style w:type="paragraph" w:customStyle="1" w:styleId="CA7270D9BD3442EB90878CEF06DAEE94">
    <w:name w:val="CA7270D9BD3442EB90878CEF06DAEE94"/>
  </w:style>
  <w:style w:type="paragraph" w:customStyle="1" w:styleId="A2CA6F36D13A4B1BA49BD84AC711A5F4">
    <w:name w:val="A2CA6F36D13A4B1BA49BD84AC711A5F4"/>
  </w:style>
  <w:style w:type="paragraph" w:customStyle="1" w:styleId="82EE4BE4BCA14B95A60E8F8B0548723D">
    <w:name w:val="82EE4BE4BCA14B95A60E8F8B0548723D"/>
  </w:style>
  <w:style w:type="paragraph" w:customStyle="1" w:styleId="BF710AA1DFF94EA0BEACD046174D23D7">
    <w:name w:val="BF710AA1DFF94EA0BEACD046174D23D7"/>
  </w:style>
  <w:style w:type="paragraph" w:customStyle="1" w:styleId="FE5133872649443D8067BB6BB2FCC80F">
    <w:name w:val="FE5133872649443D8067BB6BB2FCC80F"/>
  </w:style>
  <w:style w:type="paragraph" w:customStyle="1" w:styleId="9CD8BBE917914350B70DD6C01DF9C46C">
    <w:name w:val="9CD8BBE917914350B70DD6C01DF9C46C"/>
  </w:style>
  <w:style w:type="paragraph" w:customStyle="1" w:styleId="9A58D5A873E94D6CA0738721EE1E72C3">
    <w:name w:val="9A58D5A873E94D6CA0738721EE1E72C3"/>
  </w:style>
  <w:style w:type="paragraph" w:customStyle="1" w:styleId="E851169C7218443C9EB6EF813BA51511">
    <w:name w:val="E851169C7218443C9EB6EF813BA51511"/>
  </w:style>
  <w:style w:type="paragraph" w:customStyle="1" w:styleId="72E00A16F2904A5FAF932E0BB76AE0D0">
    <w:name w:val="72E00A16F2904A5FAF932E0BB76AE0D0"/>
  </w:style>
  <w:style w:type="paragraph" w:customStyle="1" w:styleId="433476397C714557B576813C300BC78C">
    <w:name w:val="433476397C714557B576813C300BC78C"/>
  </w:style>
  <w:style w:type="paragraph" w:customStyle="1" w:styleId="4BCCD2C7B4FE4366A7AC9B4AA2A4AE5A">
    <w:name w:val="4BCCD2C7B4FE4366A7AC9B4AA2A4AE5A"/>
  </w:style>
  <w:style w:type="paragraph" w:customStyle="1" w:styleId="AF358B83AAC14E5587C3F3FCEDF64A0C">
    <w:name w:val="AF358B83AAC14E5587C3F3FCEDF64A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500mts norte de la escuela de corazón de Jesús de la tesalia</CompanyAddress>
  <CompanyPhone>83530126</CompanyPhone>
  <CompanyFax/>
  <CompanyEmail>Diegomolinarocha4@gmail.com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de estudiante (diseño moderno).dotx</Template>
  <TotalTime>0</TotalTime>
  <Pages>1</Pages>
  <Words>164</Words>
  <Characters>903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2024-06-28T02:33:00Z</dcterms:created>
  <dcterms:modified xsi:type="dcterms:W3CDTF">2024-06-28T02:39:00Z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